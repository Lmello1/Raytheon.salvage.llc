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BCB86" w14:textId="5B2F6E19" w:rsidR="00394A6D" w:rsidRPr="009D6AE1" w:rsidRDefault="0068379B" w:rsidP="00E84D36">
      <w:pPr>
        <w:pStyle w:val="Title"/>
        <w:pBdr>
          <w:bottom w:val="single" w:sz="12" w:space="3" w:color="141414" w:themeColor="accent1"/>
        </w:pBd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18F9685" wp14:editId="29B84FDA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016000" cy="609600"/>
            <wp:effectExtent l="0" t="0" r="0" b="0"/>
            <wp:wrapSquare wrapText="bothSides"/>
            <wp:docPr id="1305170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ascii="Times New Roman" w:hAnsi="Times New Roman" w:cs="Times New Roman"/>
          </w:rPr>
          <w:alias w:val="Enter your name:"/>
          <w:tag w:val=""/>
          <w:id w:val="-328297061"/>
          <w:placeholder>
            <w:docPart w:val="A6C80E35291E42BC97059AE963AE04B5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>
            <w:rPr>
              <w:rFonts w:ascii="Times New Roman" w:hAnsi="Times New Roman" w:cs="Times New Roman"/>
            </w:rPr>
            <w:t>Laconian press statement</w:t>
          </w:r>
        </w:sdtContent>
      </w:sdt>
    </w:p>
    <w:p w14:paraId="3E0FB918" w14:textId="01445943" w:rsidR="00A16DE3" w:rsidRDefault="004A3E1B" w:rsidP="00AC624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C6240">
        <w:rPr>
          <w:rFonts w:ascii="Times New Roman" w:hAnsi="Times New Roman" w:cs="Times New Roman"/>
          <w:sz w:val="20"/>
          <w:szCs w:val="20"/>
        </w:rPr>
        <w:t xml:space="preserve">Titan, Sol System </w:t>
      </w:r>
      <w:r w:rsidR="007D00B3" w:rsidRPr="009D6AE1">
        <w:rPr>
          <w:rFonts w:ascii="Times New Roman" w:hAnsi="Times New Roman" w:cs="Times New Roman"/>
          <w:sz w:val="20"/>
          <w:szCs w:val="20"/>
        </w:rPr>
        <w:t>| </w:t>
      </w:r>
      <w:hyperlink r:id="rId8" w:history="1">
        <w:r w:rsidR="00AC6240" w:rsidRPr="009B7860">
          <w:rPr>
            <w:rStyle w:val="Hyperlink"/>
            <w:rFonts w:ascii="Times New Roman" w:hAnsi="Times New Roman" w:cs="Times New Roman"/>
            <w:sz w:val="20"/>
            <w:szCs w:val="20"/>
          </w:rPr>
          <w:t>https://Raytheon.salvage.llc</w:t>
        </w:r>
        <w:r w:rsidR="007D00B3" w:rsidRPr="009B7860">
          <w:rPr>
            <w:rStyle w:val="Hyperlink"/>
            <w:rFonts w:ascii="Times New Roman" w:hAnsi="Times New Roman" w:cs="Times New Roman"/>
            <w:sz w:val="20"/>
            <w:szCs w:val="20"/>
          </w:rPr>
          <w:t> </w:t>
        </w:r>
      </w:hyperlink>
      <w:r w:rsidR="007D00B3" w:rsidRPr="009D6AE1">
        <w:rPr>
          <w:rFonts w:ascii="Times New Roman" w:hAnsi="Times New Roman" w:cs="Times New Roman"/>
          <w:sz w:val="20"/>
          <w:szCs w:val="20"/>
        </w:rPr>
        <w:t>| </w:t>
      </w:r>
      <w:hyperlink r:id="rId9" w:history="1">
        <w:r w:rsidR="004924E5" w:rsidRPr="00B92779">
          <w:rPr>
            <w:rStyle w:val="Hyperlink"/>
            <w:rFonts w:ascii="Times New Roman" w:hAnsi="Times New Roman" w:cs="Times New Roman"/>
            <w:sz w:val="20"/>
            <w:szCs w:val="20"/>
          </w:rPr>
          <w:t>Raytheon@salvage.llc</w:t>
        </w:r>
      </w:hyperlink>
    </w:p>
    <w:p w14:paraId="149930CF" w14:textId="5058E573" w:rsidR="004924E5" w:rsidRDefault="004924E5" w:rsidP="00AC6240">
      <w:pPr>
        <w:rPr>
          <w:rFonts w:ascii="Times New Roman" w:hAnsi="Times New Roman" w:cs="Times New Roman"/>
          <w:sz w:val="20"/>
          <w:szCs w:val="20"/>
        </w:rPr>
      </w:pPr>
    </w:p>
    <w:sectPr w:rsidR="004924E5" w:rsidSect="00682202">
      <w:footerReference w:type="default" r:id="rId10"/>
      <w:headerReference w:type="first" r:id="rId11"/>
      <w:footerReference w:type="first" r:id="rId12"/>
      <w:pgSz w:w="12240" w:h="15840"/>
      <w:pgMar w:top="1008" w:right="1008" w:bottom="1152" w:left="1008" w:header="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3D09C" w14:textId="77777777" w:rsidR="00FB39DB" w:rsidRDefault="00FB39DB">
      <w:pPr>
        <w:spacing w:after="0"/>
      </w:pPr>
      <w:r>
        <w:separator/>
      </w:r>
    </w:p>
  </w:endnote>
  <w:endnote w:type="continuationSeparator" w:id="0">
    <w:p w14:paraId="56975705" w14:textId="77777777" w:rsidR="00FB39DB" w:rsidRDefault="00FB39DB">
      <w:pPr>
        <w:spacing w:after="0"/>
      </w:pPr>
      <w:r>
        <w:continuationSeparator/>
      </w:r>
    </w:p>
  </w:endnote>
  <w:endnote w:type="continuationNotice" w:id="1">
    <w:p w14:paraId="157BDB77" w14:textId="77777777" w:rsidR="00FB39DB" w:rsidRDefault="00FB39D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4691AA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B57CE" w14:textId="17E7228D" w:rsidR="00522B41" w:rsidRDefault="00522B41" w:rsidP="001608FC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5B5A8" w14:textId="77777777" w:rsidR="00FB39DB" w:rsidRDefault="00FB39DB">
      <w:pPr>
        <w:spacing w:after="0"/>
      </w:pPr>
      <w:r>
        <w:separator/>
      </w:r>
    </w:p>
  </w:footnote>
  <w:footnote w:type="continuationSeparator" w:id="0">
    <w:p w14:paraId="1AE60D6F" w14:textId="77777777" w:rsidR="00FB39DB" w:rsidRDefault="00FB39DB">
      <w:pPr>
        <w:spacing w:after="0"/>
      </w:pPr>
      <w:r>
        <w:continuationSeparator/>
      </w:r>
    </w:p>
  </w:footnote>
  <w:footnote w:type="continuationNotice" w:id="1">
    <w:p w14:paraId="79B5F41D" w14:textId="77777777" w:rsidR="00FB39DB" w:rsidRDefault="00FB39D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1AB0F" w14:textId="5EF15CC5" w:rsidR="00E65C9E" w:rsidRDefault="00E65C9E" w:rsidP="00E65C9E">
    <w:pPr>
      <w:pStyle w:val="Header"/>
      <w:jc w:val="right"/>
    </w:pPr>
    <w:r>
      <w:t>9/26/2123</w:t>
    </w:r>
  </w:p>
  <w:p w14:paraId="240B0653" w14:textId="497904CA" w:rsidR="00E65C9E" w:rsidRDefault="00E65C9E" w:rsidP="00E65C9E">
    <w:pPr>
      <w:pStyle w:val="Header"/>
      <w:jc w:val="right"/>
    </w:pPr>
    <w:r>
      <w:t>LACONIA FLEETWIDE TRANSMISSION</w:t>
    </w:r>
  </w:p>
  <w:p w14:paraId="6548F841" w14:textId="3D8308CC" w:rsidR="00E65C9E" w:rsidRDefault="00361FF7" w:rsidP="00E65C9E">
    <w:pPr>
      <w:pStyle w:val="Header"/>
      <w:jc w:val="right"/>
    </w:pPr>
    <w:r>
      <w:t>VERQ=?</w:t>
    </w:r>
    <w:r w:rsidRPr="00361FF7">
      <w:t>TEFDIEdJVkVTIFNISVBTIEJFRCBCVUdT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E92F5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547D36"/>
    <w:multiLevelType w:val="hybridMultilevel"/>
    <w:tmpl w:val="B222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562F64"/>
    <w:multiLevelType w:val="hybridMultilevel"/>
    <w:tmpl w:val="728A8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E288A"/>
    <w:multiLevelType w:val="hybridMultilevel"/>
    <w:tmpl w:val="DC50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A436E5"/>
    <w:multiLevelType w:val="hybridMultilevel"/>
    <w:tmpl w:val="C4324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084458">
    <w:abstractNumId w:val="9"/>
  </w:num>
  <w:num w:numId="2" w16cid:durableId="1954048759">
    <w:abstractNumId w:val="9"/>
    <w:lvlOverride w:ilvl="0">
      <w:startOverride w:val="1"/>
    </w:lvlOverride>
  </w:num>
  <w:num w:numId="3" w16cid:durableId="691031033">
    <w:abstractNumId w:val="9"/>
    <w:lvlOverride w:ilvl="0">
      <w:startOverride w:val="1"/>
    </w:lvlOverride>
  </w:num>
  <w:num w:numId="4" w16cid:durableId="1976180703">
    <w:abstractNumId w:val="9"/>
    <w:lvlOverride w:ilvl="0">
      <w:startOverride w:val="1"/>
    </w:lvlOverride>
  </w:num>
  <w:num w:numId="5" w16cid:durableId="808665287">
    <w:abstractNumId w:val="7"/>
  </w:num>
  <w:num w:numId="6" w16cid:durableId="215555542">
    <w:abstractNumId w:val="6"/>
  </w:num>
  <w:num w:numId="7" w16cid:durableId="638463376">
    <w:abstractNumId w:val="5"/>
  </w:num>
  <w:num w:numId="8" w16cid:durableId="509953068">
    <w:abstractNumId w:val="4"/>
  </w:num>
  <w:num w:numId="9" w16cid:durableId="493763768">
    <w:abstractNumId w:val="8"/>
  </w:num>
  <w:num w:numId="10" w16cid:durableId="1258908105">
    <w:abstractNumId w:val="3"/>
  </w:num>
  <w:num w:numId="11" w16cid:durableId="628366481">
    <w:abstractNumId w:val="2"/>
  </w:num>
  <w:num w:numId="12" w16cid:durableId="1277565366">
    <w:abstractNumId w:val="1"/>
  </w:num>
  <w:num w:numId="13" w16cid:durableId="135152829">
    <w:abstractNumId w:val="0"/>
  </w:num>
  <w:num w:numId="14" w16cid:durableId="638724053">
    <w:abstractNumId w:val="11"/>
  </w:num>
  <w:num w:numId="15" w16cid:durableId="435448330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96827147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206236020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093010231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433597138">
    <w:abstractNumId w:val="12"/>
  </w:num>
  <w:num w:numId="20" w16cid:durableId="437874954">
    <w:abstractNumId w:val="10"/>
  </w:num>
  <w:num w:numId="21" w16cid:durableId="1799300591">
    <w:abstractNumId w:val="13"/>
  </w:num>
  <w:num w:numId="22" w16cid:durableId="1355619191">
    <w:abstractNumId w:val="9"/>
  </w:num>
  <w:num w:numId="23" w16cid:durableId="483817851">
    <w:abstractNumId w:val="9"/>
  </w:num>
  <w:num w:numId="24" w16cid:durableId="99421640">
    <w:abstractNumId w:val="9"/>
  </w:num>
  <w:num w:numId="25" w16cid:durableId="1486432560">
    <w:abstractNumId w:val="9"/>
  </w:num>
  <w:num w:numId="26" w16cid:durableId="1911305618">
    <w:abstractNumId w:val="14"/>
  </w:num>
  <w:num w:numId="27" w16cid:durableId="2035688110">
    <w:abstractNumId w:val="9"/>
  </w:num>
  <w:num w:numId="28" w16cid:durableId="2704747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35"/>
    <w:rsid w:val="000155CD"/>
    <w:rsid w:val="000339D6"/>
    <w:rsid w:val="00040321"/>
    <w:rsid w:val="000A7C62"/>
    <w:rsid w:val="000B13F8"/>
    <w:rsid w:val="000C495A"/>
    <w:rsid w:val="000D27C2"/>
    <w:rsid w:val="000F47D2"/>
    <w:rsid w:val="000F62C6"/>
    <w:rsid w:val="001219D1"/>
    <w:rsid w:val="00121A51"/>
    <w:rsid w:val="001316E4"/>
    <w:rsid w:val="00132CFC"/>
    <w:rsid w:val="0015091B"/>
    <w:rsid w:val="001608FC"/>
    <w:rsid w:val="001647D7"/>
    <w:rsid w:val="001768B7"/>
    <w:rsid w:val="00187EE3"/>
    <w:rsid w:val="0019173A"/>
    <w:rsid w:val="001A6A5D"/>
    <w:rsid w:val="001C5EFA"/>
    <w:rsid w:val="001C687C"/>
    <w:rsid w:val="001E3110"/>
    <w:rsid w:val="001F0ACF"/>
    <w:rsid w:val="00202220"/>
    <w:rsid w:val="00214F00"/>
    <w:rsid w:val="002342B6"/>
    <w:rsid w:val="002473B7"/>
    <w:rsid w:val="00247550"/>
    <w:rsid w:val="00255E10"/>
    <w:rsid w:val="002914B3"/>
    <w:rsid w:val="00297D59"/>
    <w:rsid w:val="002C237A"/>
    <w:rsid w:val="003253D0"/>
    <w:rsid w:val="00327E81"/>
    <w:rsid w:val="00330AF6"/>
    <w:rsid w:val="00361FF7"/>
    <w:rsid w:val="00371FB8"/>
    <w:rsid w:val="00374627"/>
    <w:rsid w:val="0038209A"/>
    <w:rsid w:val="0038332E"/>
    <w:rsid w:val="00383979"/>
    <w:rsid w:val="00394A6D"/>
    <w:rsid w:val="003B142B"/>
    <w:rsid w:val="003C5A36"/>
    <w:rsid w:val="003E4A1B"/>
    <w:rsid w:val="003E69CB"/>
    <w:rsid w:val="003F19B9"/>
    <w:rsid w:val="00401038"/>
    <w:rsid w:val="004042B8"/>
    <w:rsid w:val="004065F1"/>
    <w:rsid w:val="004162A6"/>
    <w:rsid w:val="00432D7F"/>
    <w:rsid w:val="004404DE"/>
    <w:rsid w:val="004476A1"/>
    <w:rsid w:val="00452BC9"/>
    <w:rsid w:val="00463908"/>
    <w:rsid w:val="004659CD"/>
    <w:rsid w:val="00486D3B"/>
    <w:rsid w:val="004924E5"/>
    <w:rsid w:val="004A3E1B"/>
    <w:rsid w:val="004C3466"/>
    <w:rsid w:val="004E12A3"/>
    <w:rsid w:val="004E1BB1"/>
    <w:rsid w:val="004E46F2"/>
    <w:rsid w:val="004F1B90"/>
    <w:rsid w:val="005114E7"/>
    <w:rsid w:val="00522B41"/>
    <w:rsid w:val="00523E4B"/>
    <w:rsid w:val="005278E1"/>
    <w:rsid w:val="005558F1"/>
    <w:rsid w:val="00567D8B"/>
    <w:rsid w:val="005C5269"/>
    <w:rsid w:val="005C60E6"/>
    <w:rsid w:val="005C6BC2"/>
    <w:rsid w:val="005D293F"/>
    <w:rsid w:val="005D70BF"/>
    <w:rsid w:val="005E4476"/>
    <w:rsid w:val="005E48EF"/>
    <w:rsid w:val="005E5E55"/>
    <w:rsid w:val="00616068"/>
    <w:rsid w:val="006237AD"/>
    <w:rsid w:val="006256A6"/>
    <w:rsid w:val="0063297F"/>
    <w:rsid w:val="00650902"/>
    <w:rsid w:val="00657FB5"/>
    <w:rsid w:val="006704F2"/>
    <w:rsid w:val="0067129F"/>
    <w:rsid w:val="00682202"/>
    <w:rsid w:val="00682D87"/>
    <w:rsid w:val="0068379B"/>
    <w:rsid w:val="00684423"/>
    <w:rsid w:val="0068494E"/>
    <w:rsid w:val="006867FA"/>
    <w:rsid w:val="006D50D0"/>
    <w:rsid w:val="006E2B13"/>
    <w:rsid w:val="006E401C"/>
    <w:rsid w:val="006E5F66"/>
    <w:rsid w:val="006E7B5C"/>
    <w:rsid w:val="006F1359"/>
    <w:rsid w:val="00735400"/>
    <w:rsid w:val="007417F0"/>
    <w:rsid w:val="00745820"/>
    <w:rsid w:val="007546B6"/>
    <w:rsid w:val="00765D35"/>
    <w:rsid w:val="0077621B"/>
    <w:rsid w:val="007804D2"/>
    <w:rsid w:val="00786790"/>
    <w:rsid w:val="007963CE"/>
    <w:rsid w:val="007A2AE9"/>
    <w:rsid w:val="007B6406"/>
    <w:rsid w:val="007D00B3"/>
    <w:rsid w:val="007E7BC9"/>
    <w:rsid w:val="008058E8"/>
    <w:rsid w:val="008154F2"/>
    <w:rsid w:val="008206FB"/>
    <w:rsid w:val="00821952"/>
    <w:rsid w:val="00822250"/>
    <w:rsid w:val="00823C5B"/>
    <w:rsid w:val="00843E27"/>
    <w:rsid w:val="008605AD"/>
    <w:rsid w:val="0086386B"/>
    <w:rsid w:val="00882B29"/>
    <w:rsid w:val="00885C30"/>
    <w:rsid w:val="008916B6"/>
    <w:rsid w:val="008C06EA"/>
    <w:rsid w:val="008C5CAC"/>
    <w:rsid w:val="008D4C0A"/>
    <w:rsid w:val="008E10EB"/>
    <w:rsid w:val="008E5EC6"/>
    <w:rsid w:val="0090096D"/>
    <w:rsid w:val="00900BDA"/>
    <w:rsid w:val="00935B78"/>
    <w:rsid w:val="00956EB6"/>
    <w:rsid w:val="009617F8"/>
    <w:rsid w:val="009763C8"/>
    <w:rsid w:val="00984168"/>
    <w:rsid w:val="00990857"/>
    <w:rsid w:val="00997641"/>
    <w:rsid w:val="009A32A0"/>
    <w:rsid w:val="009B05B6"/>
    <w:rsid w:val="009B7860"/>
    <w:rsid w:val="009D55CE"/>
    <w:rsid w:val="009D6AE1"/>
    <w:rsid w:val="009F0E71"/>
    <w:rsid w:val="009F6180"/>
    <w:rsid w:val="00A16DE3"/>
    <w:rsid w:val="00A23948"/>
    <w:rsid w:val="00A261AF"/>
    <w:rsid w:val="00A30C25"/>
    <w:rsid w:val="00A406A5"/>
    <w:rsid w:val="00A52597"/>
    <w:rsid w:val="00A64669"/>
    <w:rsid w:val="00A65D20"/>
    <w:rsid w:val="00A732FB"/>
    <w:rsid w:val="00A76381"/>
    <w:rsid w:val="00A8131A"/>
    <w:rsid w:val="00A82503"/>
    <w:rsid w:val="00A87869"/>
    <w:rsid w:val="00AC6240"/>
    <w:rsid w:val="00AF4339"/>
    <w:rsid w:val="00B3245D"/>
    <w:rsid w:val="00B36EDB"/>
    <w:rsid w:val="00B44335"/>
    <w:rsid w:val="00B567B7"/>
    <w:rsid w:val="00B57720"/>
    <w:rsid w:val="00B611F5"/>
    <w:rsid w:val="00B64CE5"/>
    <w:rsid w:val="00B72711"/>
    <w:rsid w:val="00B769EE"/>
    <w:rsid w:val="00B81C02"/>
    <w:rsid w:val="00BA62AB"/>
    <w:rsid w:val="00BA67D3"/>
    <w:rsid w:val="00BB044A"/>
    <w:rsid w:val="00BC5D1D"/>
    <w:rsid w:val="00BC73C1"/>
    <w:rsid w:val="00BD7DF2"/>
    <w:rsid w:val="00BE1CEB"/>
    <w:rsid w:val="00C02567"/>
    <w:rsid w:val="00C048C5"/>
    <w:rsid w:val="00C1060A"/>
    <w:rsid w:val="00C2195E"/>
    <w:rsid w:val="00C23563"/>
    <w:rsid w:val="00C357A5"/>
    <w:rsid w:val="00C57E35"/>
    <w:rsid w:val="00C57E43"/>
    <w:rsid w:val="00C6254C"/>
    <w:rsid w:val="00C72B59"/>
    <w:rsid w:val="00C8568D"/>
    <w:rsid w:val="00CB2332"/>
    <w:rsid w:val="00CB4492"/>
    <w:rsid w:val="00CB6BC6"/>
    <w:rsid w:val="00CC65E8"/>
    <w:rsid w:val="00CC75DB"/>
    <w:rsid w:val="00CD0910"/>
    <w:rsid w:val="00CF5AB6"/>
    <w:rsid w:val="00D0605C"/>
    <w:rsid w:val="00D109F1"/>
    <w:rsid w:val="00D14ADD"/>
    <w:rsid w:val="00D1733D"/>
    <w:rsid w:val="00D30048"/>
    <w:rsid w:val="00D33143"/>
    <w:rsid w:val="00D36C5E"/>
    <w:rsid w:val="00D56207"/>
    <w:rsid w:val="00D60161"/>
    <w:rsid w:val="00D6125F"/>
    <w:rsid w:val="00D63113"/>
    <w:rsid w:val="00D765AF"/>
    <w:rsid w:val="00DA6C69"/>
    <w:rsid w:val="00DB424C"/>
    <w:rsid w:val="00DC1894"/>
    <w:rsid w:val="00DD195F"/>
    <w:rsid w:val="00DD4208"/>
    <w:rsid w:val="00DF301B"/>
    <w:rsid w:val="00E22E7B"/>
    <w:rsid w:val="00E23DCE"/>
    <w:rsid w:val="00E54FE4"/>
    <w:rsid w:val="00E57E0E"/>
    <w:rsid w:val="00E65C9E"/>
    <w:rsid w:val="00E81ED6"/>
    <w:rsid w:val="00E84D36"/>
    <w:rsid w:val="00E93FDD"/>
    <w:rsid w:val="00EA2B92"/>
    <w:rsid w:val="00EB676B"/>
    <w:rsid w:val="00EC3AC6"/>
    <w:rsid w:val="00ED2A72"/>
    <w:rsid w:val="00EF37C6"/>
    <w:rsid w:val="00EF4E7A"/>
    <w:rsid w:val="00F043CB"/>
    <w:rsid w:val="00F04732"/>
    <w:rsid w:val="00F21109"/>
    <w:rsid w:val="00F43C2D"/>
    <w:rsid w:val="00F56A12"/>
    <w:rsid w:val="00F62583"/>
    <w:rsid w:val="00F72522"/>
    <w:rsid w:val="00F96C92"/>
    <w:rsid w:val="00FB0843"/>
    <w:rsid w:val="00FB10CC"/>
    <w:rsid w:val="00FB39DB"/>
    <w:rsid w:val="00FC2B77"/>
    <w:rsid w:val="00FD41C8"/>
    <w:rsid w:val="00FD5A9D"/>
    <w:rsid w:val="00FD7D61"/>
    <w:rsid w:val="00FD7D96"/>
    <w:rsid w:val="00FF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E551E"/>
  <w15:chartTrackingRefBased/>
  <w15:docId w15:val="{638BD990-0BD2-4216-92E9-8767F4EC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8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character" w:customStyle="1" w:styleId="breakall">
    <w:name w:val="breakall"/>
    <w:basedOn w:val="DefaultParagraphFont"/>
    <w:rsid w:val="00E93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4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ytheon.salvage.llc&#160;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Raytheon@salvage.llc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Mope\Downloads\tf029191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C80E35291E42BC97059AE963AE0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82FCB-3369-4ABE-A751-E27A327E6948}"/>
      </w:docPartPr>
      <w:docPartBody>
        <w:p w:rsidR="0071636B" w:rsidRDefault="00EA2E33">
          <w:pPr>
            <w:pStyle w:val="A6C80E35291E42BC97059AE963AE04B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33"/>
    <w:rsid w:val="0038289B"/>
    <w:rsid w:val="004E0A03"/>
    <w:rsid w:val="00652C37"/>
    <w:rsid w:val="006606B8"/>
    <w:rsid w:val="0071636B"/>
    <w:rsid w:val="00750F67"/>
    <w:rsid w:val="007F74C9"/>
    <w:rsid w:val="00900119"/>
    <w:rsid w:val="009E3134"/>
    <w:rsid w:val="00A7688F"/>
    <w:rsid w:val="00B3081C"/>
    <w:rsid w:val="00BD42DB"/>
    <w:rsid w:val="00CD4CAD"/>
    <w:rsid w:val="00DB37B8"/>
    <w:rsid w:val="00DC4E54"/>
    <w:rsid w:val="00EA2E33"/>
    <w:rsid w:val="00EA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C80E35291E42BC97059AE963AE04B5">
    <w:name w:val="A6C80E35291E42BC97059AE963AE04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tf02919188_win32.dotx</Template>
  <TotalTime>47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Landon Mello</dc:creator>
  <cp:keywords/>
  <dc:description>Laconian press statement</dc:description>
  <cp:lastModifiedBy>Landon Mello</cp:lastModifiedBy>
  <cp:revision>14</cp:revision>
  <cp:lastPrinted>2023-05-19T03:35:00Z</cp:lastPrinted>
  <dcterms:created xsi:type="dcterms:W3CDTF">2023-09-26T22:28:00Z</dcterms:created>
  <dcterms:modified xsi:type="dcterms:W3CDTF">2023-09-26T22:40:00Z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